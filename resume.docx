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3675AD05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006C9278" w14:textId="4BA67CD7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603BAA3B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BFE92D1" w14:textId="270B0014" w:rsidR="001B2ABD" w:rsidRPr="006B5F0F" w:rsidRDefault="006B5F0F" w:rsidP="001B2ABD">
            <w:pPr>
              <w:pStyle w:val="Title"/>
              <w:rPr>
                <w:rFonts w:ascii="Times New Roman" w:hAnsi="Times New Roman" w:cs="Times New Roman"/>
                <w:sz w:val="56"/>
                <w:szCs w:val="56"/>
              </w:rPr>
            </w:pPr>
            <w:r w:rsidRPr="006B5F0F">
              <w:rPr>
                <w:rFonts w:ascii="Times New Roman" w:hAnsi="Times New Roman" w:cs="Times New Roman"/>
                <w:sz w:val="56"/>
                <w:szCs w:val="56"/>
              </w:rPr>
              <w:t>Palaniappan RM</w:t>
            </w:r>
          </w:p>
          <w:p w14:paraId="20534B1F" w14:textId="66787957" w:rsidR="001B2ABD" w:rsidRDefault="006B5F0F" w:rsidP="001B2ABD">
            <w:pPr>
              <w:pStyle w:val="Subtitle"/>
            </w:pPr>
            <w:r>
              <w:rPr>
                <w:spacing w:val="0"/>
                <w:w w:val="100"/>
              </w:rPr>
              <w:t>Data Analyst</w:t>
            </w:r>
          </w:p>
        </w:tc>
      </w:tr>
      <w:tr w:rsidR="001B2ABD" w14:paraId="4C6CBA90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D1DA34B7459243338D11BF1703A7EB7A"/>
              </w:placeholder>
              <w:temporary/>
              <w:showingPlcHdr/>
              <w15:appearance w15:val="hidden"/>
            </w:sdtPr>
            <w:sdtEndPr/>
            <w:sdtContent>
              <w:p w14:paraId="5B7B5A9A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14907469" w14:textId="410C2F84" w:rsidR="00036450" w:rsidRDefault="00875C7B" w:rsidP="00036450">
            <w:r w:rsidRPr="00875C7B">
              <w:t xml:space="preserve">Detail-oriented Civil Engineer with </w:t>
            </w:r>
            <w:proofErr w:type="gramStart"/>
            <w:r>
              <w:t xml:space="preserve">10  </w:t>
            </w:r>
            <w:r w:rsidRPr="00875C7B">
              <w:t>years</w:t>
            </w:r>
            <w:proofErr w:type="gramEnd"/>
            <w:r w:rsidRPr="00875C7B">
              <w:t xml:space="preserve"> of experience in infrastructure projects and a strong interest in data analysis. Seeking to leverage analytical skills, problem-solving abilities, and newly acquired data analysis expertise to transition into a Data Analyst role.</w:t>
            </w:r>
          </w:p>
          <w:sdt>
            <w:sdtPr>
              <w:id w:val="-1954003311"/>
              <w:placeholder>
                <w:docPart w:val="109D528CF49A4517B77DA730EFE9AF7A"/>
              </w:placeholder>
              <w:temporary/>
              <w:showingPlcHdr/>
              <w15:appearance w15:val="hidden"/>
            </w:sdtPr>
            <w:sdtEndPr/>
            <w:sdtContent>
              <w:p w14:paraId="04CE9593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BD58EF588CA94189878580E1C776F0C4"/>
              </w:placeholder>
              <w:temporary/>
              <w:showingPlcHdr/>
              <w15:appearance w15:val="hidden"/>
            </w:sdtPr>
            <w:sdtEndPr/>
            <w:sdtContent>
              <w:p w14:paraId="044CC913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14782EC6" w14:textId="5CDD3261" w:rsidR="004D3011" w:rsidRDefault="00875C7B" w:rsidP="004D3011">
            <w:r>
              <w:t>+91 9080733694</w:t>
            </w:r>
          </w:p>
          <w:p w14:paraId="61A726CA" w14:textId="77777777" w:rsidR="004D3011" w:rsidRDefault="004D3011" w:rsidP="004D3011"/>
          <w:p w14:paraId="482C8D7F" w14:textId="77777777" w:rsidR="00875C7B" w:rsidRDefault="008223C8" w:rsidP="00875C7B">
            <w:sdt>
              <w:sdtPr>
                <w:id w:val="-240260293"/>
                <w:placeholder>
                  <w:docPart w:val="0132BF456F5C41B791997C3636246D6C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EMAIL:</w:t>
                </w:r>
              </w:sdtContent>
            </w:sdt>
          </w:p>
          <w:p w14:paraId="74B0A9F0" w14:textId="47AC649C" w:rsidR="00875C7B" w:rsidRDefault="00875C7B" w:rsidP="00875C7B">
            <w:r>
              <w:t>Palaniappan93@gmail.com</w:t>
            </w:r>
          </w:p>
          <w:p w14:paraId="5EADEC40" w14:textId="77777777" w:rsidR="00875C7B" w:rsidRDefault="00875C7B" w:rsidP="00875C7B"/>
          <w:p w14:paraId="1DAA04C6" w14:textId="77777777" w:rsidR="00875C7B" w:rsidRDefault="00875C7B" w:rsidP="00875C7B"/>
          <w:p w14:paraId="108A5D42" w14:textId="77777777" w:rsidR="00875C7B" w:rsidRDefault="00875C7B" w:rsidP="00875C7B"/>
          <w:p w14:paraId="077B921C" w14:textId="1E85DD60" w:rsidR="004D3011" w:rsidRPr="00875C7B" w:rsidRDefault="008223C8" w:rsidP="00875C7B">
            <w:pPr>
              <w:rPr>
                <w:b/>
                <w:bCs/>
              </w:rPr>
            </w:pPr>
            <w:sdt>
              <w:sdtPr>
                <w:id w:val="-1444214663"/>
                <w:placeholder>
                  <w:docPart w:val="B08B1E39A6AF4B5AA2E5008A1617C90C"/>
                </w:placeholder>
                <w:temporary/>
                <w:showingPlcHdr/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 w:rsidR="00CB0055" w:rsidRPr="00875C7B">
                  <w:rPr>
                    <w:rFonts w:asciiTheme="majorHAnsi" w:eastAsiaTheme="majorEastAsia" w:hAnsiTheme="majorHAnsi" w:cstheme="majorBidi"/>
                    <w:b/>
                    <w:caps/>
                    <w:color w:val="548AB7" w:themeColor="accent1" w:themeShade="BF"/>
                    <w:sz w:val="28"/>
                    <w:szCs w:val="24"/>
                  </w:rPr>
                  <w:t>Hobbies</w:t>
                </w:r>
              </w:sdtContent>
            </w:sdt>
          </w:p>
          <w:p w14:paraId="0CF928E7" w14:textId="77777777" w:rsidR="008223C8" w:rsidRDefault="008223C8" w:rsidP="004D3011">
            <w:r>
              <w:t>Politics</w:t>
            </w:r>
          </w:p>
          <w:p w14:paraId="170DA408" w14:textId="066F1AC7" w:rsidR="008223C8" w:rsidRDefault="008223C8" w:rsidP="004D3011">
            <w:r>
              <w:t>Sports</w:t>
            </w:r>
          </w:p>
          <w:p w14:paraId="19BFD390" w14:textId="54919EC1" w:rsidR="008223C8" w:rsidRDefault="008223C8" w:rsidP="004D3011">
            <w:r>
              <w:t>Movies</w:t>
            </w:r>
          </w:p>
          <w:p w14:paraId="79A4DE22" w14:textId="77777777" w:rsidR="008223C8" w:rsidRDefault="008223C8" w:rsidP="004D3011"/>
          <w:p w14:paraId="69A1DC04" w14:textId="77777777" w:rsidR="008223C8" w:rsidRDefault="008223C8" w:rsidP="004D3011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</w:pPr>
            <w:r w:rsidRPr="008223C8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  <w:t>LANGUAGES</w:t>
            </w:r>
          </w:p>
          <w:p w14:paraId="356E52C6" w14:textId="77777777" w:rsidR="008223C8" w:rsidRPr="008223C8" w:rsidRDefault="008223C8" w:rsidP="004D3011">
            <w:r w:rsidRPr="008223C8">
              <w:t>Tamil</w:t>
            </w:r>
          </w:p>
          <w:p w14:paraId="71E7D26B" w14:textId="77777777" w:rsidR="008223C8" w:rsidRPr="008223C8" w:rsidRDefault="008223C8" w:rsidP="004D3011">
            <w:r w:rsidRPr="008223C8">
              <w:t>english</w:t>
            </w:r>
          </w:p>
          <w:p w14:paraId="68572C83" w14:textId="2979A017" w:rsidR="008223C8" w:rsidRPr="008223C8" w:rsidRDefault="008223C8" w:rsidP="004D3011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</w:rPr>
            </w:pPr>
            <w:r w:rsidRPr="008223C8">
              <w:t>hindi</w:t>
            </w:r>
          </w:p>
        </w:tc>
        <w:tc>
          <w:tcPr>
            <w:tcW w:w="720" w:type="dxa"/>
          </w:tcPr>
          <w:p w14:paraId="73539B51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40AB7EE190184909A78E2A146E700438"/>
              </w:placeholder>
              <w:temporary/>
              <w:showingPlcHdr/>
              <w15:appearance w15:val="hidden"/>
            </w:sdtPr>
            <w:sdtEndPr/>
            <w:sdtContent>
              <w:p w14:paraId="697A6AAF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185BA9F2" w14:textId="0B474CB2" w:rsidR="00036450" w:rsidRDefault="006B5F0F" w:rsidP="00B359E4">
            <w:pPr>
              <w:pStyle w:val="Heading4"/>
            </w:pPr>
            <w:r>
              <w:t xml:space="preserve">Aalim Muhammed </w:t>
            </w:r>
            <w:proofErr w:type="spellStart"/>
            <w:r>
              <w:t>salegh</w:t>
            </w:r>
            <w:proofErr w:type="spellEnd"/>
            <w:r>
              <w:t xml:space="preserve"> college of engineering</w:t>
            </w:r>
          </w:p>
          <w:p w14:paraId="23275D1B" w14:textId="04AEDF07" w:rsidR="006B5F0F" w:rsidRPr="006B5F0F" w:rsidRDefault="006B5F0F" w:rsidP="006B5F0F">
            <w:r>
              <w:t>BE Civil Engineering</w:t>
            </w:r>
          </w:p>
          <w:p w14:paraId="46521269" w14:textId="559924C7" w:rsidR="006B5F0F" w:rsidRPr="006B5F0F" w:rsidRDefault="006B5F0F" w:rsidP="006B5F0F">
            <w:pPr>
              <w:pStyle w:val="Date"/>
            </w:pPr>
            <w:r>
              <w:t>2010 – 2014</w:t>
            </w:r>
          </w:p>
          <w:p w14:paraId="59722C8A" w14:textId="51F1529C" w:rsidR="004D3011" w:rsidRDefault="006B5F0F" w:rsidP="006B5F0F">
            <w:pPr>
              <w:pStyle w:val="Heading2"/>
            </w:pPr>
            <w:r>
              <w:t>Project experience</w:t>
            </w:r>
          </w:p>
          <w:p w14:paraId="0619C511" w14:textId="3AA8D648" w:rsidR="006B5F0F" w:rsidRPr="00F35B60" w:rsidRDefault="00F35B60" w:rsidP="006B5F0F">
            <w:pPr>
              <w:rPr>
                <w:b/>
                <w:bCs/>
              </w:rPr>
            </w:pPr>
            <w:r w:rsidRPr="00F35B60">
              <w:rPr>
                <w:b/>
                <w:bCs/>
              </w:rPr>
              <w:t>YouTube Data Harvesting and Warehousing</w:t>
            </w:r>
          </w:p>
          <w:p w14:paraId="119F3EDB" w14:textId="61432CEC" w:rsidR="00F35B60" w:rsidRDefault="00F35B60" w:rsidP="00F35B60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  <w:r w:rsidRPr="00F35B60">
              <w:t xml:space="preserve">eveloping a user-friendly </w:t>
            </w:r>
            <w:proofErr w:type="spellStart"/>
            <w:r w:rsidRPr="00F35B60">
              <w:t>Streamlit</w:t>
            </w:r>
            <w:proofErr w:type="spellEnd"/>
            <w:r w:rsidRPr="00F35B60">
              <w:t xml:space="preserve"> application that leverages the power of the Google API to extract valuable information from YouTube channels.</w:t>
            </w:r>
          </w:p>
          <w:p w14:paraId="6D1E7F2B" w14:textId="39F30BDE" w:rsidR="00F35B60" w:rsidRPr="00A07E09" w:rsidRDefault="00A07E09" w:rsidP="00F35B60">
            <w:pPr>
              <w:rPr>
                <w:b/>
                <w:bCs/>
              </w:rPr>
            </w:pPr>
            <w:r w:rsidRPr="00A07E09">
              <w:rPr>
                <w:b/>
                <w:bCs/>
              </w:rPr>
              <w:t xml:space="preserve">Air </w:t>
            </w:r>
            <w:proofErr w:type="spellStart"/>
            <w:r w:rsidRPr="00A07E09">
              <w:rPr>
                <w:b/>
                <w:bCs/>
              </w:rPr>
              <w:t>bnb</w:t>
            </w:r>
            <w:proofErr w:type="spellEnd"/>
            <w:r w:rsidRPr="00A07E09">
              <w:rPr>
                <w:b/>
                <w:bCs/>
              </w:rPr>
              <w:t xml:space="preserve"> Analysis</w:t>
            </w:r>
          </w:p>
          <w:p w14:paraId="51A37B2A" w14:textId="143BC314" w:rsidR="00F35B60" w:rsidRDefault="00A07E09" w:rsidP="00A07E09">
            <w:pPr>
              <w:pStyle w:val="ListParagraph"/>
              <w:numPr>
                <w:ilvl w:val="0"/>
                <w:numId w:val="2"/>
              </w:numPr>
            </w:pPr>
            <w:r>
              <w:t>D</w:t>
            </w:r>
            <w:r w:rsidRPr="00A07E09">
              <w:t>evelop interactive geospatial visualizations, and create dynamic plots to gain insights into pricing variations, availability patterns, and location-based trends.</w:t>
            </w:r>
          </w:p>
          <w:p w14:paraId="59824B2F" w14:textId="7142C463" w:rsidR="00F35B60" w:rsidRDefault="00A07E09" w:rsidP="006B5F0F">
            <w:pPr>
              <w:rPr>
                <w:b/>
                <w:bCs/>
              </w:rPr>
            </w:pPr>
            <w:r w:rsidRPr="00A07E09">
              <w:rPr>
                <w:b/>
                <w:bCs/>
              </w:rPr>
              <w:t>Industrial Copper Modelling</w:t>
            </w:r>
          </w:p>
          <w:p w14:paraId="221811D7" w14:textId="6BE8E312" w:rsidR="00A07E09" w:rsidRDefault="00A07E09" w:rsidP="00A07E09">
            <w:pPr>
              <w:pStyle w:val="ListParagraph"/>
              <w:numPr>
                <w:ilvl w:val="0"/>
                <w:numId w:val="2"/>
              </w:numPr>
            </w:pPr>
            <w:r w:rsidRPr="00A07E09">
              <w:t>Using</w:t>
            </w:r>
            <w:r w:rsidRPr="00A07E09">
              <w:t xml:space="preserve"> machine learning models to improve pricing decisions and lead classification for a copper industry client dealing with skewed and noisy sales data. The models will predict selling prices through regression and classify lead status as won or lost through classification.</w:t>
            </w:r>
          </w:p>
          <w:p w14:paraId="638E5EA9" w14:textId="7EE5A0F7" w:rsidR="00A07E09" w:rsidRPr="00875C7B" w:rsidRDefault="00875C7B" w:rsidP="00A07E09">
            <w:pPr>
              <w:rPr>
                <w:b/>
                <w:bCs/>
              </w:rPr>
            </w:pPr>
            <w:r w:rsidRPr="00875C7B">
              <w:rPr>
                <w:b/>
                <w:bCs/>
              </w:rPr>
              <w:t>Insurance customer conversion prediction</w:t>
            </w:r>
          </w:p>
          <w:p w14:paraId="74745FE8" w14:textId="01040B3B" w:rsidR="00875C7B" w:rsidRPr="00A07E09" w:rsidRDefault="00875C7B" w:rsidP="00875C7B">
            <w:pPr>
              <w:pStyle w:val="ListParagraph"/>
              <w:numPr>
                <w:ilvl w:val="0"/>
                <w:numId w:val="2"/>
              </w:numPr>
            </w:pPr>
            <w:r>
              <w:t>T</w:t>
            </w:r>
            <w:r>
              <w:t>o predict whether a customer will subscribe to an insurance policy based on variou</w:t>
            </w:r>
            <w:r>
              <w:t xml:space="preserve">s </w:t>
            </w:r>
            <w:r>
              <w:t>attributes of the customer and details of the marketing interactions</w:t>
            </w:r>
          </w:p>
          <w:p w14:paraId="5B6328F2" w14:textId="77777777" w:rsidR="00036450" w:rsidRDefault="00875C7B" w:rsidP="00875C7B">
            <w:pPr>
              <w:pStyle w:val="Heading2"/>
            </w:pPr>
            <w:r>
              <w:t>Technical skills</w:t>
            </w:r>
          </w:p>
          <w:p w14:paraId="28CCFA6B" w14:textId="77777777" w:rsidR="00875C7B" w:rsidRDefault="00875C7B" w:rsidP="00875C7B">
            <w:pPr>
              <w:pStyle w:val="ListParagraph"/>
              <w:numPr>
                <w:ilvl w:val="0"/>
                <w:numId w:val="2"/>
              </w:numPr>
            </w:pPr>
            <w:r>
              <w:t>Python</w:t>
            </w:r>
          </w:p>
          <w:p w14:paraId="41AF969A" w14:textId="77777777" w:rsidR="00875C7B" w:rsidRDefault="00875C7B" w:rsidP="00875C7B">
            <w:pPr>
              <w:pStyle w:val="ListParagraph"/>
              <w:numPr>
                <w:ilvl w:val="0"/>
                <w:numId w:val="2"/>
              </w:numPr>
            </w:pPr>
            <w:r>
              <w:t xml:space="preserve">Pandas </w:t>
            </w:r>
          </w:p>
          <w:p w14:paraId="32F31BA2" w14:textId="77777777" w:rsidR="00875C7B" w:rsidRDefault="00875C7B" w:rsidP="00875C7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Numpy</w:t>
            </w:r>
            <w:proofErr w:type="spellEnd"/>
          </w:p>
          <w:p w14:paraId="2C77D6BE" w14:textId="77777777" w:rsidR="00875C7B" w:rsidRDefault="00875C7B" w:rsidP="00875C7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Sql</w:t>
            </w:r>
            <w:proofErr w:type="spellEnd"/>
          </w:p>
          <w:p w14:paraId="4DE19EB9" w14:textId="77777777" w:rsidR="00875C7B" w:rsidRDefault="00875C7B" w:rsidP="00875C7B">
            <w:pPr>
              <w:pStyle w:val="ListParagraph"/>
              <w:numPr>
                <w:ilvl w:val="0"/>
                <w:numId w:val="2"/>
              </w:numPr>
            </w:pPr>
            <w:r>
              <w:t>Power BMI</w:t>
            </w:r>
          </w:p>
          <w:p w14:paraId="49513BB7" w14:textId="4EFC45B3" w:rsidR="00875C7B" w:rsidRPr="00875C7B" w:rsidRDefault="00875C7B" w:rsidP="00875C7B">
            <w:pPr>
              <w:pStyle w:val="ListParagraph"/>
              <w:numPr>
                <w:ilvl w:val="0"/>
                <w:numId w:val="2"/>
              </w:numPr>
            </w:pPr>
            <w:r>
              <w:t xml:space="preserve">ML </w:t>
            </w:r>
          </w:p>
        </w:tc>
      </w:tr>
      <w:tr w:rsidR="00F35B60" w14:paraId="180A5BED" w14:textId="77777777" w:rsidTr="001B2ABD">
        <w:tc>
          <w:tcPr>
            <w:tcW w:w="3600" w:type="dxa"/>
          </w:tcPr>
          <w:p w14:paraId="2ECDC2F8" w14:textId="77777777" w:rsidR="00F35B60" w:rsidRDefault="00F35B60" w:rsidP="00036450">
            <w:pPr>
              <w:pStyle w:val="Heading3"/>
            </w:pPr>
          </w:p>
        </w:tc>
        <w:tc>
          <w:tcPr>
            <w:tcW w:w="720" w:type="dxa"/>
          </w:tcPr>
          <w:p w14:paraId="26BD6DE6" w14:textId="77777777" w:rsidR="00F35B60" w:rsidRDefault="00F35B60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4C2DE72C" w14:textId="77777777" w:rsidR="00F35B60" w:rsidRDefault="00F35B60" w:rsidP="00036450">
            <w:pPr>
              <w:pStyle w:val="Heading2"/>
            </w:pPr>
          </w:p>
        </w:tc>
      </w:tr>
    </w:tbl>
    <w:p w14:paraId="023E136A" w14:textId="77777777" w:rsidR="008223C8" w:rsidRDefault="008223C8" w:rsidP="000C45FF">
      <w:pPr>
        <w:tabs>
          <w:tab w:val="left" w:pos="990"/>
        </w:tabs>
      </w:pPr>
    </w:p>
    <w:sectPr w:rsidR="0043117B" w:rsidSect="000C45F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B719CD" w14:textId="77777777" w:rsidR="006B5F0F" w:rsidRDefault="006B5F0F" w:rsidP="000C45FF">
      <w:r>
        <w:separator/>
      </w:r>
    </w:p>
  </w:endnote>
  <w:endnote w:type="continuationSeparator" w:id="0">
    <w:p w14:paraId="12318760" w14:textId="77777777" w:rsidR="006B5F0F" w:rsidRDefault="006B5F0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9CD1FF" w14:textId="77777777" w:rsidR="006B5F0F" w:rsidRDefault="006B5F0F" w:rsidP="000C45FF">
      <w:r>
        <w:separator/>
      </w:r>
    </w:p>
  </w:footnote>
  <w:footnote w:type="continuationSeparator" w:id="0">
    <w:p w14:paraId="359DB346" w14:textId="77777777" w:rsidR="006B5F0F" w:rsidRDefault="006B5F0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589923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F445E34" wp14:editId="6CDEC72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3278E0"/>
    <w:multiLevelType w:val="hybridMultilevel"/>
    <w:tmpl w:val="F80C9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A6B6B"/>
    <w:multiLevelType w:val="hybridMultilevel"/>
    <w:tmpl w:val="6BF4D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8583">
    <w:abstractNumId w:val="0"/>
  </w:num>
  <w:num w:numId="2" w16cid:durableId="982273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F0F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2823"/>
    <w:rsid w:val="00496591"/>
    <w:rsid w:val="004C63E4"/>
    <w:rsid w:val="004D3011"/>
    <w:rsid w:val="004F5E54"/>
    <w:rsid w:val="005262AC"/>
    <w:rsid w:val="005E39D5"/>
    <w:rsid w:val="00600670"/>
    <w:rsid w:val="0062123A"/>
    <w:rsid w:val="00646E75"/>
    <w:rsid w:val="006771D0"/>
    <w:rsid w:val="006B5F0F"/>
    <w:rsid w:val="00715FCB"/>
    <w:rsid w:val="00743101"/>
    <w:rsid w:val="00764C9F"/>
    <w:rsid w:val="007775E1"/>
    <w:rsid w:val="007867A0"/>
    <w:rsid w:val="007927F5"/>
    <w:rsid w:val="00802CA0"/>
    <w:rsid w:val="008223C8"/>
    <w:rsid w:val="00875C7B"/>
    <w:rsid w:val="009260CD"/>
    <w:rsid w:val="00940A66"/>
    <w:rsid w:val="00952C25"/>
    <w:rsid w:val="00A07E09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35B60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BEEE1A"/>
  <w14:defaultImageDpi w14:val="32767"/>
  <w15:chartTrackingRefBased/>
  <w15:docId w15:val="{6A89FC18-DA46-44CF-8000-B85A8752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F35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lan\AppData\Local\Microsoft\Office\16.0\DTS\en-IN%7bABD9C74B-5AF5-4F65-AF32-D2BC5579737E%7d\%7bE430F1FF-BFB4-4E9F-AD5E-E98A91291402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1DA34B7459243338D11BF1703A7E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5B439-CEA3-4A70-A0A2-28FD3547CDAC}"/>
      </w:docPartPr>
      <w:docPartBody>
        <w:p w:rsidR="00042696" w:rsidRDefault="00042696">
          <w:pPr>
            <w:pStyle w:val="D1DA34B7459243338D11BF1703A7EB7A"/>
          </w:pPr>
          <w:r w:rsidRPr="00D5459D">
            <w:t>Profile</w:t>
          </w:r>
        </w:p>
      </w:docPartBody>
    </w:docPart>
    <w:docPart>
      <w:docPartPr>
        <w:name w:val="109D528CF49A4517B77DA730EFE9A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73818-EF2D-4077-8F31-B5847E0C659A}"/>
      </w:docPartPr>
      <w:docPartBody>
        <w:p w:rsidR="00042696" w:rsidRDefault="00042696">
          <w:pPr>
            <w:pStyle w:val="109D528CF49A4517B77DA730EFE9AF7A"/>
          </w:pPr>
          <w:r w:rsidRPr="00CB0055">
            <w:t>Contact</w:t>
          </w:r>
        </w:p>
      </w:docPartBody>
    </w:docPart>
    <w:docPart>
      <w:docPartPr>
        <w:name w:val="BD58EF588CA94189878580E1C776F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C6557-B865-48D7-A333-74CB65E30301}"/>
      </w:docPartPr>
      <w:docPartBody>
        <w:p w:rsidR="00042696" w:rsidRDefault="00042696">
          <w:pPr>
            <w:pStyle w:val="BD58EF588CA94189878580E1C776F0C4"/>
          </w:pPr>
          <w:r w:rsidRPr="004D3011">
            <w:t>PHONE:</w:t>
          </w:r>
        </w:p>
      </w:docPartBody>
    </w:docPart>
    <w:docPart>
      <w:docPartPr>
        <w:name w:val="0132BF456F5C41B791997C3636246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19DF4-0EAE-49B6-844D-EA729E5D477F}"/>
      </w:docPartPr>
      <w:docPartBody>
        <w:p w:rsidR="00042696" w:rsidRDefault="00042696">
          <w:pPr>
            <w:pStyle w:val="0132BF456F5C41B791997C3636246D6C"/>
          </w:pPr>
          <w:r w:rsidRPr="004D3011">
            <w:t>EMAIL:</w:t>
          </w:r>
        </w:p>
      </w:docPartBody>
    </w:docPart>
    <w:docPart>
      <w:docPartPr>
        <w:name w:val="B08B1E39A6AF4B5AA2E5008A1617C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91458-B853-4F30-9C10-4ADB3F0A347F}"/>
      </w:docPartPr>
      <w:docPartBody>
        <w:p w:rsidR="00042696" w:rsidRDefault="00042696">
          <w:pPr>
            <w:pStyle w:val="B08B1E39A6AF4B5AA2E5008A1617C90C"/>
          </w:pPr>
          <w:r w:rsidRPr="00CB0055">
            <w:t>Hobbies</w:t>
          </w:r>
        </w:p>
      </w:docPartBody>
    </w:docPart>
    <w:docPart>
      <w:docPartPr>
        <w:name w:val="40AB7EE190184909A78E2A146E700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F3222-4957-4FAD-92F9-BC88E44B5573}"/>
      </w:docPartPr>
      <w:docPartBody>
        <w:p w:rsidR="00042696" w:rsidRDefault="00042696">
          <w:pPr>
            <w:pStyle w:val="40AB7EE190184909A78E2A146E700438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696"/>
    <w:rsid w:val="00042696"/>
    <w:rsid w:val="004F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ECED465C114D43A239BE438259DA21">
    <w:name w:val="B3ECED465C114D43A239BE438259DA21"/>
  </w:style>
  <w:style w:type="paragraph" w:customStyle="1" w:styleId="B4F8478B1FDB44F185BF4278242AAE00">
    <w:name w:val="B4F8478B1FDB44F185BF4278242AAE00"/>
  </w:style>
  <w:style w:type="paragraph" w:customStyle="1" w:styleId="D1DA34B7459243338D11BF1703A7EB7A">
    <w:name w:val="D1DA34B7459243338D11BF1703A7EB7A"/>
  </w:style>
  <w:style w:type="paragraph" w:customStyle="1" w:styleId="43C0EEFADD46417BA40D9E9611971DCD">
    <w:name w:val="43C0EEFADD46417BA40D9E9611971DCD"/>
  </w:style>
  <w:style w:type="paragraph" w:customStyle="1" w:styleId="109D528CF49A4517B77DA730EFE9AF7A">
    <w:name w:val="109D528CF49A4517B77DA730EFE9AF7A"/>
  </w:style>
  <w:style w:type="paragraph" w:customStyle="1" w:styleId="BD58EF588CA94189878580E1C776F0C4">
    <w:name w:val="BD58EF588CA94189878580E1C776F0C4"/>
  </w:style>
  <w:style w:type="paragraph" w:customStyle="1" w:styleId="55811CB3E39F47C29CD90CFF748C503A">
    <w:name w:val="55811CB3E39F47C29CD90CFF748C503A"/>
  </w:style>
  <w:style w:type="paragraph" w:customStyle="1" w:styleId="EC94696E9FB349A6AE2C3147EC08BE8F">
    <w:name w:val="EC94696E9FB349A6AE2C3147EC08BE8F"/>
  </w:style>
  <w:style w:type="paragraph" w:customStyle="1" w:styleId="5CCAA184C4234224B29CD5A918B91ECC">
    <w:name w:val="5CCAA184C4234224B29CD5A918B91ECC"/>
  </w:style>
  <w:style w:type="paragraph" w:customStyle="1" w:styleId="0132BF456F5C41B791997C3636246D6C">
    <w:name w:val="0132BF456F5C41B791997C3636246D6C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79F9C787529A4C58BF7463BD1AF0F01D">
    <w:name w:val="79F9C787529A4C58BF7463BD1AF0F01D"/>
  </w:style>
  <w:style w:type="paragraph" w:customStyle="1" w:styleId="B08B1E39A6AF4B5AA2E5008A1617C90C">
    <w:name w:val="B08B1E39A6AF4B5AA2E5008A1617C90C"/>
  </w:style>
  <w:style w:type="paragraph" w:customStyle="1" w:styleId="C9F8DDCA494040C28D65DE91181F8BC9">
    <w:name w:val="C9F8DDCA494040C28D65DE91181F8BC9"/>
  </w:style>
  <w:style w:type="paragraph" w:customStyle="1" w:styleId="CE0D69E6FBE94D2AB52B7DADEE4D44A5">
    <w:name w:val="CE0D69E6FBE94D2AB52B7DADEE4D44A5"/>
  </w:style>
  <w:style w:type="paragraph" w:customStyle="1" w:styleId="72AA5EC94CBD423997D2005A0CDF8356">
    <w:name w:val="72AA5EC94CBD423997D2005A0CDF8356"/>
  </w:style>
  <w:style w:type="paragraph" w:customStyle="1" w:styleId="A29F024937464F4DA1BC0A16F6698C2D">
    <w:name w:val="A29F024937464F4DA1BC0A16F6698C2D"/>
  </w:style>
  <w:style w:type="paragraph" w:customStyle="1" w:styleId="40AB7EE190184909A78E2A146E700438">
    <w:name w:val="40AB7EE190184909A78E2A146E700438"/>
  </w:style>
  <w:style w:type="paragraph" w:customStyle="1" w:styleId="4DAA6286EE974C5BB60BDB7EA9DB0670">
    <w:name w:val="4DAA6286EE974C5BB60BDB7EA9DB0670"/>
  </w:style>
  <w:style w:type="paragraph" w:customStyle="1" w:styleId="1BE09A71F3BF403ABE7B7D4631E26869">
    <w:name w:val="1BE09A71F3BF403ABE7B7D4631E26869"/>
  </w:style>
  <w:style w:type="paragraph" w:customStyle="1" w:styleId="A05ED30B42014031A88981DB02F0EE94">
    <w:name w:val="A05ED30B42014031A88981DB02F0EE94"/>
  </w:style>
  <w:style w:type="paragraph" w:customStyle="1" w:styleId="C3B9A427A77D42E8BD73FEE0FC3F0F3E">
    <w:name w:val="C3B9A427A77D42E8BD73FEE0FC3F0F3E"/>
  </w:style>
  <w:style w:type="paragraph" w:customStyle="1" w:styleId="3E7E8728DBB44DCAA51555C90B7FB918">
    <w:name w:val="3E7E8728DBB44DCAA51555C90B7FB918"/>
  </w:style>
  <w:style w:type="paragraph" w:customStyle="1" w:styleId="9C4B5948B7584C049550B7DF18E69313">
    <w:name w:val="9C4B5948B7584C049550B7DF18E69313"/>
  </w:style>
  <w:style w:type="paragraph" w:customStyle="1" w:styleId="059BFC3E30624935856782F307D5ADFC">
    <w:name w:val="059BFC3E30624935856782F307D5ADFC"/>
  </w:style>
  <w:style w:type="paragraph" w:customStyle="1" w:styleId="F8CDD55933734532A2F38289C8C87248">
    <w:name w:val="F8CDD55933734532A2F38289C8C87248"/>
  </w:style>
  <w:style w:type="paragraph" w:customStyle="1" w:styleId="BC425171EC9C404FA5989D0FB19484A3">
    <w:name w:val="BC425171EC9C404FA5989D0FB19484A3"/>
  </w:style>
  <w:style w:type="paragraph" w:customStyle="1" w:styleId="C9D3E916454D421885DDC168A0202C0D">
    <w:name w:val="C9D3E916454D421885DDC168A0202C0D"/>
  </w:style>
  <w:style w:type="paragraph" w:customStyle="1" w:styleId="BB7F4319A3B44C2F999F4307A519B747">
    <w:name w:val="BB7F4319A3B44C2F999F4307A519B747"/>
  </w:style>
  <w:style w:type="paragraph" w:customStyle="1" w:styleId="F5F2E098A0C04191A782B3ED097AE540">
    <w:name w:val="F5F2E098A0C04191A782B3ED097AE540"/>
  </w:style>
  <w:style w:type="paragraph" w:customStyle="1" w:styleId="A8F3EFDD76284665BBDEC54C74C03EA3">
    <w:name w:val="A8F3EFDD76284665BBDEC54C74C03EA3"/>
  </w:style>
  <w:style w:type="paragraph" w:customStyle="1" w:styleId="1DCA04155ACF460C9535602BC810BF38">
    <w:name w:val="1DCA04155ACF460C9535602BC810BF38"/>
  </w:style>
  <w:style w:type="paragraph" w:customStyle="1" w:styleId="DCBDE9F7C8964342944A530D7FC25758">
    <w:name w:val="DCBDE9F7C8964342944A530D7FC25758"/>
  </w:style>
  <w:style w:type="paragraph" w:customStyle="1" w:styleId="A3FC8049BE004FD8B04C81D5AFE16EA5">
    <w:name w:val="A3FC8049BE004FD8B04C81D5AFE16EA5"/>
  </w:style>
  <w:style w:type="paragraph" w:customStyle="1" w:styleId="AF135907A74345FFA7D6E7C40FEC17B6">
    <w:name w:val="AF135907A74345FFA7D6E7C40FEC17B6"/>
  </w:style>
  <w:style w:type="paragraph" w:customStyle="1" w:styleId="6FF1C84EAA3E4A1BAFE1D11EB54AF338">
    <w:name w:val="6FF1C84EAA3E4A1BAFE1D11EB54AF338"/>
  </w:style>
  <w:style w:type="paragraph" w:customStyle="1" w:styleId="9FB6DBB411E74B6F92CE733B6DE3AD05">
    <w:name w:val="9FB6DBB411E74B6F92CE733B6DE3AD05"/>
  </w:style>
  <w:style w:type="paragraph" w:customStyle="1" w:styleId="83EF702E6FC8475D9909B965E53B21FB">
    <w:name w:val="83EF702E6FC8475D9909B965E53B21FB"/>
  </w:style>
  <w:style w:type="paragraph" w:customStyle="1" w:styleId="FF3A853241204B11BA3E141466B51DE8">
    <w:name w:val="FF3A853241204B11BA3E141466B51DE8"/>
  </w:style>
  <w:style w:type="paragraph" w:customStyle="1" w:styleId="4D3D0BFC3B7C4EE1AA648729BF4DD2FF">
    <w:name w:val="4D3D0BFC3B7C4EE1AA648729BF4DD2FF"/>
  </w:style>
  <w:style w:type="paragraph" w:customStyle="1" w:styleId="CF28964060D042D08B4D9A515E4EB154">
    <w:name w:val="CF28964060D042D08B4D9A515E4EB154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44B6C54099FA449D99EA981C41227B2B">
    <w:name w:val="44B6C54099FA449D99EA981C41227B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{E430F1FF-BFB4-4E9F-AD5E-E98A91291402}tf00546271_win32</Template>
  <TotalTime>45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palaniappan rm</dc:creator>
  <cp:keywords/>
  <dc:description/>
  <cp:lastModifiedBy>palaniappan rm</cp:lastModifiedBy>
  <cp:revision>1</cp:revision>
  <dcterms:created xsi:type="dcterms:W3CDTF">2024-08-13T15:48:00Z</dcterms:created>
  <dcterms:modified xsi:type="dcterms:W3CDTF">2024-08-13T16:33:00Z</dcterms:modified>
</cp:coreProperties>
</file>